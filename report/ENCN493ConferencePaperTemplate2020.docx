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8EDE1" w14:textId="79BF08F2" w:rsidR="00990D65" w:rsidRPr="005D0257" w:rsidRDefault="00990D65" w:rsidP="007C7927">
      <w:pPr>
        <w:pStyle w:val="NREPaperTitle"/>
        <w:ind w:right="-567"/>
      </w:pPr>
      <w:r>
        <w:t>Full Paper Title Goes Here</w:t>
      </w:r>
    </w:p>
    <w:p w14:paraId="27DAAA94" w14:textId="77777777" w:rsidR="00990D65" w:rsidRPr="001C7566" w:rsidRDefault="00990D65" w:rsidP="007C7927">
      <w:pPr>
        <w:pStyle w:val="NREAuthorNames"/>
        <w:ind w:right="-567"/>
      </w:pPr>
      <w:r w:rsidRPr="002B4AF2">
        <w:t>Aut</w:t>
      </w:r>
      <w:r w:rsidRPr="007606AD">
        <w:t xml:space="preserve">hor </w:t>
      </w:r>
      <w:r>
        <w:t>n</w:t>
      </w:r>
      <w:r w:rsidRPr="007606AD">
        <w:t>ames</w:t>
      </w:r>
      <w:r>
        <w:t xml:space="preserve"> go here.  </w:t>
      </w:r>
      <w:r w:rsidRPr="007606AD">
        <w:t>Use initi</w:t>
      </w:r>
      <w:r w:rsidRPr="001C7566">
        <w:t xml:space="preserve">als and surnames </w:t>
      </w:r>
      <w:r>
        <w:t>and separate authors names with “and”.</w:t>
      </w:r>
    </w:p>
    <w:p w14:paraId="0ACEC171" w14:textId="77777777" w:rsidR="00990D65" w:rsidRDefault="000973D9" w:rsidP="007C7927">
      <w:pPr>
        <w:pStyle w:val="NRESupervisors"/>
        <w:ind w:right="-567"/>
      </w:pPr>
      <w:r>
        <w:t>Final Year Projects, 2014</w:t>
      </w:r>
    </w:p>
    <w:p w14:paraId="38DFBF14" w14:textId="77777777" w:rsidR="00990D65" w:rsidRDefault="00990D65" w:rsidP="007C7927">
      <w:pPr>
        <w:pStyle w:val="NRESupervisors"/>
        <w:ind w:right="-567"/>
      </w:pPr>
      <w:r>
        <w:t>Dept. of Civil and Natural Resources Engineering</w:t>
      </w:r>
    </w:p>
    <w:p w14:paraId="7AB2307D" w14:textId="77777777" w:rsidR="00990D65" w:rsidRDefault="00990D65" w:rsidP="007C7927">
      <w:pPr>
        <w:pStyle w:val="NRESupervisors"/>
        <w:ind w:right="-567"/>
      </w:pPr>
      <w:r>
        <w:t>University of Canterbury</w:t>
      </w:r>
    </w:p>
    <w:p w14:paraId="20FB1D87" w14:textId="77777777" w:rsidR="00990D65" w:rsidRPr="00E84CB4" w:rsidRDefault="00990D65" w:rsidP="007C7927">
      <w:pPr>
        <w:pStyle w:val="NRESupervisors"/>
        <w:ind w:right="-567"/>
      </w:pPr>
      <w:r>
        <w:t>Project supervisor(s):</w:t>
      </w:r>
      <w:r w:rsidRPr="00E84CB4">
        <w:t xml:space="preserve"> </w:t>
      </w:r>
      <w:r>
        <w:t>Please list supervisors here (use initials and surnames).  Include the text “Project supervisor(s):”.</w:t>
      </w:r>
    </w:p>
    <w:p w14:paraId="5CA89018" w14:textId="77777777" w:rsidR="00990D65" w:rsidRDefault="00990D65" w:rsidP="007C7927">
      <w:pPr>
        <w:pStyle w:val="NREKeywords"/>
        <w:ind w:right="-567"/>
      </w:pPr>
      <w:r w:rsidRPr="001C7566">
        <w:rPr>
          <w:rStyle w:val="NREKeywordsTitleCharChar"/>
        </w:rPr>
        <w:t>Keywords:</w:t>
      </w:r>
      <w:r w:rsidRPr="001C7566">
        <w:t xml:space="preserve"> Start keywords 12 pts below</w:t>
      </w:r>
      <w:r>
        <w:t xml:space="preserve"> ‘Project supervisor(s)’</w:t>
      </w:r>
      <w:r w:rsidRPr="001C7566">
        <w:t>. Please provide 3 to 5 keywords separated by commas. The term ‘Keywords:’ should be bolded. The keywords should not be in bold. Keywords should be listed in Sentence case (first keyword with capital first letter and remaining keywords in lower case)</w:t>
      </w:r>
    </w:p>
    <w:p w14:paraId="49ACD092" w14:textId="77777777" w:rsidR="00990D65" w:rsidRDefault="00990D65" w:rsidP="00AA40AF">
      <w:pPr>
        <w:pStyle w:val="NREHeadingNoNumbering"/>
      </w:pPr>
      <w:r>
        <w:t>Abstract</w:t>
      </w:r>
    </w:p>
    <w:p w14:paraId="05CA4171" w14:textId="77777777" w:rsidR="00990D65" w:rsidRPr="00375886" w:rsidRDefault="00990D65" w:rsidP="007C7927">
      <w:pPr>
        <w:pStyle w:val="NREMainText"/>
        <w:ind w:right="-567"/>
        <w:rPr>
          <w:lang w:val="en-GB"/>
        </w:rPr>
      </w:pPr>
      <w:r>
        <w:t>The abstract provides a clear and concise summary of the information in a paper. The abstract sh</w:t>
      </w:r>
      <w:r w:rsidR="007C7927">
        <w:t xml:space="preserve">ould include a </w:t>
      </w:r>
      <w:r>
        <w:t>hypothesis or rationale for the work, a brief description of the methods, a summary of the results, and a conclusion. The topic sentence states the purpose of the research: What was studied? What hypothesis was tested? A brief description of the methods should give the reader an idea of the general approach used in the project. The abstract should contain only enough about methodology to provide a context for the results. A summary of the results should include the major trends and the most important results of the study. A concise statement of the conclusions that can be drawn from the study completes the abstract. The researcher may wish to place the work in perspective by stating whether the report confirms or extends the findings of previous researchers. The abstract should be less than 300 words. Do not include literature citations or references to tables, figures, or equations.</w:t>
      </w:r>
    </w:p>
    <w:p w14:paraId="3B3D3BB5" w14:textId="77777777" w:rsidR="00990D65" w:rsidRPr="001C7566" w:rsidRDefault="00990D65" w:rsidP="001C7566">
      <w:pPr>
        <w:pStyle w:val="NREKeywords"/>
      </w:pPr>
    </w:p>
    <w:p w14:paraId="37285650" w14:textId="77777777" w:rsidR="00990D65" w:rsidRPr="00AF0694" w:rsidRDefault="00990D65" w:rsidP="00997E5A">
      <w:pPr>
        <w:sectPr w:rsidR="00990D65" w:rsidRPr="00AF0694" w:rsidSect="007C7927">
          <w:footerReference w:type="even" r:id="rId7"/>
          <w:footerReference w:type="default" r:id="rId8"/>
          <w:type w:val="continuous"/>
          <w:pgSz w:w="11907" w:h="16840" w:code="9"/>
          <w:pgMar w:top="1418" w:right="1134" w:bottom="1418" w:left="1134" w:header="737" w:footer="737" w:gutter="0"/>
          <w:cols w:space="567" w:equalWidth="0">
            <w:col w:w="9072"/>
          </w:cols>
        </w:sectPr>
      </w:pPr>
    </w:p>
    <w:p w14:paraId="21840073" w14:textId="77777777" w:rsidR="00990D65" w:rsidRDefault="00990D65" w:rsidP="00281C8A">
      <w:pPr>
        <w:pStyle w:val="NRESectionHeadings"/>
      </w:pPr>
      <w:r>
        <w:t>content</w:t>
      </w:r>
      <w:r w:rsidRPr="005D0257">
        <w:t xml:space="preserve"> </w:t>
      </w:r>
      <w:r>
        <w:t>(INtroduction, Materials and Methods, etc.)</w:t>
      </w:r>
    </w:p>
    <w:p w14:paraId="6011F6E5" w14:textId="77777777" w:rsidR="00990D65" w:rsidRPr="005D0257" w:rsidRDefault="00990D65" w:rsidP="00AA43FE">
      <w:pPr>
        <w:pStyle w:val="NREMainText"/>
      </w:pPr>
      <w:r>
        <w:t xml:space="preserve">The content of the paper should include an introduction, materials and methods, results and discussion, conclusions, and recommendations. Variations of actual content topic titles are permitted.  For example, some authors may wish to label a content section “MATERIALS AND METHODS” while another may wish to label it “METHODOLOGY”. All main content topics should use the Section Heading Style. </w:t>
      </w:r>
      <w:r w:rsidR="000973D9">
        <w:t xml:space="preserve">You should NOT have a section entitled 1. CONTENT with all subsequent sections labelled as sub-sections. </w:t>
      </w:r>
      <w:r>
        <w:t xml:space="preserve">Sample descriptions of what can be included under selected topic titles follows: </w:t>
      </w:r>
    </w:p>
    <w:p w14:paraId="2C399518" w14:textId="77777777" w:rsidR="00990D65" w:rsidRPr="005D0257" w:rsidRDefault="00990D65" w:rsidP="00DB4D4C">
      <w:pPr>
        <w:pStyle w:val="NREHeading2"/>
      </w:pPr>
      <w:r w:rsidRPr="005D0257">
        <w:t>Introduction</w:t>
      </w:r>
    </w:p>
    <w:p w14:paraId="381994C2" w14:textId="77777777" w:rsidR="00990D65" w:rsidRDefault="00990D65" w:rsidP="002E7655">
      <w:pPr>
        <w:pStyle w:val="NREMainText"/>
      </w:pPr>
      <w:r w:rsidRPr="005D0257">
        <w:t>The main purpose of an introduction is to enable the paper to be understood without undue reference to other sources. It should therefore have sufficient background material for this purpose.</w:t>
      </w:r>
    </w:p>
    <w:p w14:paraId="486CA48D" w14:textId="77777777" w:rsidR="00990D65" w:rsidRDefault="00990D65" w:rsidP="00DB4D4C">
      <w:pPr>
        <w:pStyle w:val="NREHeading2"/>
      </w:pPr>
      <w:r>
        <w:t>Materials and Methods</w:t>
      </w:r>
    </w:p>
    <w:p w14:paraId="0AF19968" w14:textId="77777777" w:rsidR="00990D65" w:rsidRPr="003C3E73" w:rsidRDefault="00990D65" w:rsidP="003C3E73">
      <w:pPr>
        <w:pStyle w:val="NREMainText"/>
      </w:pPr>
      <w:r>
        <w:t xml:space="preserve">A clear description of your experimental setup or methodology is important for the reader to understand your project and possible limitations.  </w:t>
      </w:r>
    </w:p>
    <w:p w14:paraId="7196D8A2" w14:textId="77777777" w:rsidR="00990D65" w:rsidRDefault="00990D65" w:rsidP="00DB4D4C">
      <w:pPr>
        <w:pStyle w:val="NREHeading2"/>
      </w:pPr>
      <w:r>
        <w:t>Results and Discussion</w:t>
      </w:r>
    </w:p>
    <w:p w14:paraId="4301C559" w14:textId="77777777" w:rsidR="00990D65" w:rsidRPr="00F74E5A" w:rsidRDefault="00990D65" w:rsidP="00F74E5A">
      <w:pPr>
        <w:pStyle w:val="NREMainText"/>
      </w:pPr>
      <w:r>
        <w:t xml:space="preserve">There at two basic ways to organize your results and discussion: a) present all results and then give a discussion (maybe in a separate section), or b) you can present part of your results followed by a discussion and so forth.  Either of these is acceptable as long as you portray your information and ideas as clearly as possible to the reader. </w:t>
      </w:r>
    </w:p>
    <w:p w14:paraId="35FCC2F8" w14:textId="77777777" w:rsidR="00990D65" w:rsidRPr="005D0257" w:rsidRDefault="00990D65" w:rsidP="00DB4D4C">
      <w:pPr>
        <w:pStyle w:val="NREHeading2"/>
      </w:pPr>
      <w:r w:rsidRPr="005D0257">
        <w:t>Conclusions and Recommendations</w:t>
      </w:r>
    </w:p>
    <w:p w14:paraId="3CD0838E" w14:textId="77777777" w:rsidR="00990D65" w:rsidRPr="005D0257" w:rsidRDefault="00990D65" w:rsidP="00231299">
      <w:pPr>
        <w:pStyle w:val="NREMainText"/>
      </w:pPr>
      <w:r w:rsidRPr="002E7655">
        <w:t>The real value of a paper is reflected in the nature, soundness and clarity of the conclusions, so particular care should be taken with this section</w:t>
      </w:r>
      <w:r w:rsidRPr="005D0257">
        <w:t>.</w:t>
      </w:r>
    </w:p>
    <w:p w14:paraId="2653A1CC" w14:textId="77777777" w:rsidR="00990D65" w:rsidRPr="005D0257" w:rsidRDefault="00990D65" w:rsidP="00DB4D4C">
      <w:pPr>
        <w:pStyle w:val="NREHeading2"/>
      </w:pPr>
      <w:r w:rsidRPr="005D0257">
        <w:t>Acknowledgments</w:t>
      </w:r>
    </w:p>
    <w:p w14:paraId="7172E653" w14:textId="77777777" w:rsidR="00990D65" w:rsidRPr="005D0257" w:rsidRDefault="00990D65" w:rsidP="00231299">
      <w:pPr>
        <w:pStyle w:val="NREMainText"/>
      </w:pPr>
      <w:r w:rsidRPr="005D0257">
        <w:t xml:space="preserve">Any particular assistance out of the ordinary may be acknowledged. </w:t>
      </w:r>
    </w:p>
    <w:p w14:paraId="5FFAE879" w14:textId="77777777" w:rsidR="00990D65" w:rsidRPr="005D0257" w:rsidRDefault="00990D65" w:rsidP="00DB4D4C">
      <w:pPr>
        <w:pStyle w:val="NREHeading2"/>
      </w:pPr>
      <w:r w:rsidRPr="005D0257">
        <w:t>References</w:t>
      </w:r>
    </w:p>
    <w:p w14:paraId="37B56092" w14:textId="77777777" w:rsidR="00990D65" w:rsidRPr="005D0257" w:rsidRDefault="00053FEA" w:rsidP="00231299">
      <w:pPr>
        <w:pStyle w:val="NREMainText"/>
      </w:pPr>
      <w:r>
        <w:t>References should be done in ASCE style. They</w:t>
      </w:r>
      <w:r w:rsidR="00990D65" w:rsidRPr="005D0257">
        <w:t xml:space="preserve"> should include (in the following ord</w:t>
      </w:r>
      <w:r w:rsidR="00A2110B">
        <w:t xml:space="preserve">er): Author Name(s), Initials, </w:t>
      </w:r>
      <w:r w:rsidR="00990D65" w:rsidRPr="005D0257">
        <w:t>Year</w:t>
      </w:r>
      <w:r w:rsidR="00A2110B">
        <w:t>.</w:t>
      </w:r>
      <w:r w:rsidR="00990D65" w:rsidRPr="005D0257">
        <w:t xml:space="preserve"> </w:t>
      </w:r>
      <w:r w:rsidR="00A2110B">
        <w:t>“</w:t>
      </w:r>
      <w:r w:rsidR="00990D65" w:rsidRPr="005D0257">
        <w:t>Title of article with first letter uppercase,</w:t>
      </w:r>
      <w:r w:rsidR="00A2110B">
        <w:t>”</w:t>
      </w:r>
      <w:r w:rsidR="00990D65" w:rsidRPr="005D0257">
        <w:t xml:space="preserve"> </w:t>
      </w:r>
      <w:r w:rsidR="00A2110B">
        <w:t>Journal abbreviation</w:t>
      </w:r>
      <w:r w:rsidR="00490871">
        <w:t xml:space="preserve"> (if there is one)</w:t>
      </w:r>
      <w:r w:rsidR="00A2110B">
        <w:t xml:space="preserve"> in </w:t>
      </w:r>
      <w:r w:rsidR="00990D65" w:rsidRPr="005D0257">
        <w:t>Italic</w:t>
      </w:r>
      <w:r w:rsidR="00A2110B">
        <w:t>s, Volume (Number), page range. DOI</w:t>
      </w:r>
      <w:r w:rsidR="00990D65" w:rsidRPr="005D0257">
        <w:t xml:space="preserve">. The page range must be hyphenated. </w:t>
      </w:r>
      <w:r w:rsidR="00990D65">
        <w:t>E</w:t>
      </w:r>
      <w:r w:rsidR="00990D65" w:rsidRPr="005D0257">
        <w:t>xample reference</w:t>
      </w:r>
      <w:r w:rsidR="00990D65">
        <w:t>s</w:t>
      </w:r>
      <w:r w:rsidR="00990D65" w:rsidRPr="005D0257">
        <w:t xml:space="preserve"> </w:t>
      </w:r>
      <w:r w:rsidR="00990D65">
        <w:t>are</w:t>
      </w:r>
      <w:r w:rsidR="00990D65" w:rsidRPr="005D0257">
        <w:t xml:space="preserve"> </w:t>
      </w:r>
      <w:r w:rsidR="00990D65">
        <w:t xml:space="preserve">provided </w:t>
      </w:r>
      <w:r w:rsidR="00990D65" w:rsidRPr="005D0257">
        <w:t>below.</w:t>
      </w:r>
    </w:p>
    <w:p w14:paraId="4446891F" w14:textId="77777777" w:rsidR="00490871" w:rsidRDefault="00490871" w:rsidP="00490871">
      <w:pPr>
        <w:autoSpaceDE w:val="0"/>
        <w:autoSpaceDN w:val="0"/>
        <w:adjustRightInd w:val="0"/>
        <w:ind w:left="720" w:hanging="720"/>
        <w:rPr>
          <w:szCs w:val="20"/>
          <w:lang w:val="en-NZ" w:eastAsia="en-NZ"/>
        </w:rPr>
      </w:pPr>
      <w:r w:rsidRPr="00490871">
        <w:rPr>
          <w:szCs w:val="20"/>
          <w:lang w:val="en-NZ" w:eastAsia="en-NZ"/>
        </w:rPr>
        <w:t xml:space="preserve">Berry, N. S. M. (1972). "The effect of metering on water consumption in Honiara-British Solomon </w:t>
      </w:r>
      <w:r w:rsidRPr="00490871">
        <w:rPr>
          <w:szCs w:val="20"/>
          <w:lang w:val="en-NZ" w:eastAsia="en-NZ"/>
        </w:rPr>
        <w:lastRenderedPageBreak/>
        <w:t xml:space="preserve">Islands." </w:t>
      </w:r>
      <w:r w:rsidRPr="00490871">
        <w:rPr>
          <w:i/>
          <w:iCs/>
          <w:szCs w:val="20"/>
          <w:lang w:val="en-NZ" w:eastAsia="en-NZ"/>
        </w:rPr>
        <w:t>Journal of the Institute of Water Engineering</w:t>
      </w:r>
      <w:r w:rsidRPr="00490871">
        <w:rPr>
          <w:szCs w:val="20"/>
          <w:lang w:val="en-NZ" w:eastAsia="en-NZ"/>
        </w:rPr>
        <w:t>, 26(7), 375-380.</w:t>
      </w:r>
    </w:p>
    <w:p w14:paraId="61073A0F" w14:textId="77777777" w:rsidR="00490871" w:rsidRPr="00490871" w:rsidRDefault="00490871" w:rsidP="00490871">
      <w:pPr>
        <w:autoSpaceDE w:val="0"/>
        <w:autoSpaceDN w:val="0"/>
        <w:adjustRightInd w:val="0"/>
        <w:ind w:left="720" w:hanging="720"/>
        <w:rPr>
          <w:szCs w:val="20"/>
          <w:lang w:val="en-NZ" w:eastAsia="en-NZ"/>
        </w:rPr>
      </w:pPr>
    </w:p>
    <w:p w14:paraId="6D4B3C72" w14:textId="77777777" w:rsidR="00490871" w:rsidRDefault="00490871" w:rsidP="00490871">
      <w:pPr>
        <w:autoSpaceDE w:val="0"/>
        <w:autoSpaceDN w:val="0"/>
        <w:adjustRightInd w:val="0"/>
        <w:ind w:left="720" w:hanging="720"/>
        <w:rPr>
          <w:szCs w:val="20"/>
          <w:lang w:val="en-NZ" w:eastAsia="en-NZ"/>
        </w:rPr>
      </w:pPr>
      <w:r w:rsidRPr="00490871">
        <w:rPr>
          <w:szCs w:val="20"/>
          <w:lang w:val="en-NZ" w:eastAsia="en-NZ"/>
        </w:rPr>
        <w:t xml:space="preserve">Bhatt, N., and Cole, C. A. (1985). "Impact of conservation on rates and operating costs." </w:t>
      </w:r>
      <w:r w:rsidRPr="00490871">
        <w:rPr>
          <w:i/>
          <w:iCs/>
          <w:szCs w:val="20"/>
          <w:lang w:val="en-NZ" w:eastAsia="en-NZ"/>
        </w:rPr>
        <w:t>Journal of Water Resources</w:t>
      </w:r>
      <w:r w:rsidRPr="00490871">
        <w:rPr>
          <w:szCs w:val="20"/>
          <w:lang w:val="en-NZ" w:eastAsia="en-NZ"/>
        </w:rPr>
        <w:t>, 11(2), 192-206.</w:t>
      </w:r>
    </w:p>
    <w:p w14:paraId="7A5AC9F0" w14:textId="77777777" w:rsidR="00490871" w:rsidRPr="00490871" w:rsidRDefault="00490871" w:rsidP="00490871">
      <w:pPr>
        <w:autoSpaceDE w:val="0"/>
        <w:autoSpaceDN w:val="0"/>
        <w:adjustRightInd w:val="0"/>
        <w:ind w:left="720" w:hanging="720"/>
        <w:rPr>
          <w:szCs w:val="20"/>
          <w:lang w:val="en-NZ" w:eastAsia="en-NZ"/>
        </w:rPr>
      </w:pPr>
    </w:p>
    <w:p w14:paraId="0801E504" w14:textId="77777777" w:rsidR="00490871" w:rsidRDefault="00490871" w:rsidP="00490871">
      <w:pPr>
        <w:autoSpaceDE w:val="0"/>
        <w:autoSpaceDN w:val="0"/>
        <w:adjustRightInd w:val="0"/>
        <w:ind w:left="720" w:hanging="720"/>
        <w:rPr>
          <w:szCs w:val="20"/>
          <w:lang w:val="en-NZ" w:eastAsia="en-NZ"/>
        </w:rPr>
      </w:pPr>
      <w:r w:rsidRPr="00490871">
        <w:rPr>
          <w:szCs w:val="20"/>
          <w:lang w:val="en-NZ" w:eastAsia="en-NZ"/>
        </w:rPr>
        <w:t xml:space="preserve">Churchman, C. W., </w:t>
      </w:r>
      <w:proofErr w:type="spellStart"/>
      <w:r w:rsidRPr="00490871">
        <w:rPr>
          <w:szCs w:val="20"/>
          <w:lang w:val="en-NZ" w:eastAsia="en-NZ"/>
        </w:rPr>
        <w:t>Ackoff</w:t>
      </w:r>
      <w:proofErr w:type="spellEnd"/>
      <w:r w:rsidRPr="00490871">
        <w:rPr>
          <w:szCs w:val="20"/>
          <w:lang w:val="en-NZ" w:eastAsia="en-NZ"/>
        </w:rPr>
        <w:t xml:space="preserve">, R. L., and </w:t>
      </w:r>
      <w:proofErr w:type="spellStart"/>
      <w:r w:rsidRPr="00490871">
        <w:rPr>
          <w:szCs w:val="20"/>
          <w:lang w:val="en-NZ" w:eastAsia="en-NZ"/>
        </w:rPr>
        <w:t>Arnoff</w:t>
      </w:r>
      <w:proofErr w:type="spellEnd"/>
      <w:r w:rsidRPr="00490871">
        <w:rPr>
          <w:szCs w:val="20"/>
          <w:lang w:val="en-NZ" w:eastAsia="en-NZ"/>
        </w:rPr>
        <w:t xml:space="preserve">, E. L. (1957). </w:t>
      </w:r>
      <w:r w:rsidRPr="00490871">
        <w:rPr>
          <w:i/>
          <w:iCs/>
          <w:szCs w:val="20"/>
          <w:lang w:val="en-NZ" w:eastAsia="en-NZ"/>
        </w:rPr>
        <w:t>Introduction to Operations Research</w:t>
      </w:r>
      <w:r w:rsidRPr="00490871">
        <w:rPr>
          <w:szCs w:val="20"/>
          <w:lang w:val="en-NZ" w:eastAsia="en-NZ"/>
        </w:rPr>
        <w:t>, John Wiley, New York.</w:t>
      </w:r>
    </w:p>
    <w:p w14:paraId="4BBB826D" w14:textId="77777777" w:rsidR="00490871" w:rsidRPr="00490871" w:rsidRDefault="00490871" w:rsidP="00490871">
      <w:pPr>
        <w:autoSpaceDE w:val="0"/>
        <w:autoSpaceDN w:val="0"/>
        <w:adjustRightInd w:val="0"/>
        <w:ind w:left="720" w:hanging="720"/>
        <w:rPr>
          <w:szCs w:val="20"/>
          <w:lang w:val="en-NZ" w:eastAsia="en-NZ"/>
        </w:rPr>
      </w:pPr>
    </w:p>
    <w:p w14:paraId="73875D5F" w14:textId="77777777" w:rsidR="00490871" w:rsidRDefault="00490871" w:rsidP="00490871">
      <w:pPr>
        <w:autoSpaceDE w:val="0"/>
        <w:autoSpaceDN w:val="0"/>
        <w:adjustRightInd w:val="0"/>
        <w:ind w:left="720" w:hanging="720"/>
        <w:rPr>
          <w:szCs w:val="20"/>
          <w:lang w:val="en-NZ" w:eastAsia="en-NZ"/>
        </w:rPr>
      </w:pPr>
      <w:r w:rsidRPr="00490871">
        <w:rPr>
          <w:szCs w:val="20"/>
          <w:lang w:val="en-NZ" w:eastAsia="en-NZ"/>
        </w:rPr>
        <w:t xml:space="preserve">Hanke, S. H. (1970). "Demand for water under dynamic conditions." </w:t>
      </w:r>
      <w:r w:rsidRPr="00490871">
        <w:rPr>
          <w:i/>
          <w:iCs/>
          <w:szCs w:val="20"/>
          <w:lang w:val="en-NZ" w:eastAsia="en-NZ"/>
        </w:rPr>
        <w:t>Water Resources Research</w:t>
      </w:r>
      <w:r w:rsidRPr="00490871">
        <w:rPr>
          <w:szCs w:val="20"/>
          <w:lang w:val="en-NZ" w:eastAsia="en-NZ"/>
        </w:rPr>
        <w:t>, 6(5), 1253-1261.</w:t>
      </w:r>
    </w:p>
    <w:p w14:paraId="2B15F42F" w14:textId="77777777" w:rsidR="00490871" w:rsidRPr="00490871" w:rsidRDefault="00490871" w:rsidP="00490871">
      <w:pPr>
        <w:autoSpaceDE w:val="0"/>
        <w:autoSpaceDN w:val="0"/>
        <w:adjustRightInd w:val="0"/>
        <w:ind w:left="720" w:hanging="720"/>
        <w:rPr>
          <w:szCs w:val="20"/>
          <w:lang w:val="en-NZ" w:eastAsia="en-NZ"/>
        </w:rPr>
      </w:pPr>
    </w:p>
    <w:p w14:paraId="04456D7E" w14:textId="77777777" w:rsidR="00490871" w:rsidRDefault="00490871" w:rsidP="00490871">
      <w:pPr>
        <w:autoSpaceDE w:val="0"/>
        <w:autoSpaceDN w:val="0"/>
        <w:adjustRightInd w:val="0"/>
        <w:ind w:left="720" w:hanging="720"/>
        <w:rPr>
          <w:szCs w:val="20"/>
          <w:lang w:val="en-NZ" w:eastAsia="en-NZ"/>
        </w:rPr>
      </w:pPr>
      <w:r w:rsidRPr="00490871">
        <w:rPr>
          <w:szCs w:val="20"/>
          <w:lang w:val="en-NZ" w:eastAsia="en-NZ"/>
        </w:rPr>
        <w:t xml:space="preserve">Ibbitt, R. P., and Hutchinson, P. D. (1984). "Model parameter consistency and fitting criteria." </w:t>
      </w:r>
      <w:r w:rsidRPr="00490871">
        <w:rPr>
          <w:i/>
          <w:iCs/>
          <w:szCs w:val="20"/>
          <w:lang w:val="en-NZ" w:eastAsia="en-NZ"/>
        </w:rPr>
        <w:t>International Federation of Automatic Control (IFAC) 9th World congress</w:t>
      </w:r>
      <w:r w:rsidRPr="00490871">
        <w:rPr>
          <w:szCs w:val="20"/>
          <w:lang w:val="en-NZ" w:eastAsia="en-NZ"/>
        </w:rPr>
        <w:t>, IFAC, Budapest, Hungary.</w:t>
      </w:r>
    </w:p>
    <w:p w14:paraId="76863A03" w14:textId="77777777" w:rsidR="00490871" w:rsidRPr="00490871" w:rsidRDefault="00490871" w:rsidP="00490871">
      <w:pPr>
        <w:autoSpaceDE w:val="0"/>
        <w:autoSpaceDN w:val="0"/>
        <w:adjustRightInd w:val="0"/>
        <w:ind w:left="720" w:hanging="720"/>
        <w:rPr>
          <w:szCs w:val="20"/>
          <w:lang w:val="en-NZ" w:eastAsia="en-NZ"/>
        </w:rPr>
      </w:pPr>
    </w:p>
    <w:p w14:paraId="166C6A9F" w14:textId="77777777" w:rsidR="00490871" w:rsidRPr="00490871" w:rsidRDefault="00490871" w:rsidP="00490871">
      <w:pPr>
        <w:autoSpaceDE w:val="0"/>
        <w:autoSpaceDN w:val="0"/>
        <w:adjustRightInd w:val="0"/>
        <w:ind w:left="720" w:hanging="720"/>
        <w:rPr>
          <w:szCs w:val="20"/>
          <w:lang w:val="en-NZ" w:eastAsia="en-NZ"/>
        </w:rPr>
      </w:pPr>
      <w:r w:rsidRPr="00490871">
        <w:rPr>
          <w:szCs w:val="20"/>
          <w:lang w:val="en-NZ" w:eastAsia="en-NZ"/>
        </w:rPr>
        <w:t>Ogden, M. W. (1985). "Deactivation and preparation of fused silica open tubular columns for gas and supercritical fluid chromatography." Va. Polytechnic Institute an</w:t>
      </w:r>
      <w:r>
        <w:rPr>
          <w:szCs w:val="20"/>
          <w:lang w:val="en-NZ" w:eastAsia="en-NZ"/>
        </w:rPr>
        <w:t>d State University, Blacksburg.</w:t>
      </w:r>
    </w:p>
    <w:p w14:paraId="58430E08" w14:textId="77777777" w:rsidR="00990D65" w:rsidRPr="005D0257" w:rsidRDefault="00053FEA" w:rsidP="00231299">
      <w:pPr>
        <w:pStyle w:val="NREMainText"/>
      </w:pPr>
      <w:r>
        <w:t>In the reference list, t</w:t>
      </w:r>
      <w:r w:rsidR="00990D65" w:rsidRPr="005D0257">
        <w:t>he references must be listed in alphabetical order of author’s names and increasing dates of publication, with the addition of an ‘a’ or ‘b’ to the date, where necessary.</w:t>
      </w:r>
      <w:r w:rsidR="00990D65">
        <w:t xml:space="preserve"> </w:t>
      </w:r>
      <w:r w:rsidR="00990D65" w:rsidRPr="005D0257">
        <w:t xml:space="preserve">In the text, references are cited by referring to the surname of the author, followed by the date of publication in brackets, e.g. “it was </w:t>
      </w:r>
      <w:r w:rsidR="00A2110B">
        <w:t>shown by Hanke (1970) that ...” or “it was shown that</w:t>
      </w:r>
      <w:r w:rsidR="00490871">
        <w:t>…</w:t>
      </w:r>
      <w:r w:rsidR="00A2110B">
        <w:t xml:space="preserve"> (Hanke 1970)”.</w:t>
      </w:r>
    </w:p>
    <w:p w14:paraId="1F7E328F" w14:textId="77777777" w:rsidR="00990D65" w:rsidRPr="005D0257" w:rsidRDefault="00990D65" w:rsidP="00231299">
      <w:pPr>
        <w:pStyle w:val="NREMainText"/>
      </w:pPr>
      <w:r w:rsidRPr="005D0257">
        <w:t>Where more than two authors are involved, the reference in the text should be of the form: “it was shown by Jones et al. (1994)”.</w:t>
      </w:r>
    </w:p>
    <w:p w14:paraId="47664FC5" w14:textId="77777777" w:rsidR="00990D65" w:rsidRPr="005D0257" w:rsidRDefault="00990D65" w:rsidP="00DB4D4C">
      <w:pPr>
        <w:pStyle w:val="NREHeading2"/>
      </w:pPr>
      <w:r w:rsidRPr="005D0257">
        <w:t>Appendices</w:t>
      </w:r>
    </w:p>
    <w:p w14:paraId="3B0F1EC5" w14:textId="77777777" w:rsidR="00990D65" w:rsidRPr="005D0257" w:rsidRDefault="00990D65" w:rsidP="002E7655">
      <w:pPr>
        <w:pStyle w:val="NREMainText"/>
      </w:pPr>
      <w:r w:rsidRPr="005D0257">
        <w:t>If more than one, appendices should be lettered A, B, etc., e.g. A</w:t>
      </w:r>
      <w:r>
        <w:t xml:space="preserve">PPENDIX </w:t>
      </w:r>
      <w:r w:rsidRPr="005D0257">
        <w:t>A.</w:t>
      </w:r>
      <w:r>
        <w:t xml:space="preserve"> Use same style as for ABSTRACT (</w:t>
      </w:r>
      <w:proofErr w:type="spellStart"/>
      <w:r>
        <w:t>ie</w:t>
      </w:r>
      <w:proofErr w:type="spellEnd"/>
      <w:r>
        <w:t xml:space="preserve"> HEADING NO NUMBERING).</w:t>
      </w:r>
    </w:p>
    <w:p w14:paraId="4E1C3C1D" w14:textId="77777777" w:rsidR="00990D65" w:rsidRDefault="00990D65" w:rsidP="00A25C6B">
      <w:pPr>
        <w:pStyle w:val="NRESectionHeadings"/>
        <w:ind w:left="357" w:hanging="357"/>
      </w:pPr>
      <w:r>
        <w:t>Styles and formatting</w:t>
      </w:r>
    </w:p>
    <w:p w14:paraId="2C3B087E" w14:textId="77777777" w:rsidR="00990D65" w:rsidRDefault="00990D65" w:rsidP="00A25C6B">
      <w:pPr>
        <w:pStyle w:val="NREMainText"/>
      </w:pPr>
      <w:r w:rsidRPr="005D0257">
        <w:t xml:space="preserve">Using this document and the example paper will help ensure that paper styles comply with </w:t>
      </w:r>
      <w:r>
        <w:t xml:space="preserve">project </w:t>
      </w:r>
      <w:r w:rsidRPr="005D0257">
        <w:t xml:space="preserve">requirements. </w:t>
      </w:r>
      <w:r>
        <w:t>The m</w:t>
      </w:r>
      <w:r w:rsidR="00A3028A">
        <w:t>aximum length for the paper is 8</w:t>
      </w:r>
      <w:r>
        <w:t xml:space="preserve"> pages.</w:t>
      </w:r>
    </w:p>
    <w:p w14:paraId="6FC18916" w14:textId="77777777" w:rsidR="00990D65" w:rsidRDefault="00990D65" w:rsidP="00DB4D4C">
      <w:pPr>
        <w:pStyle w:val="NREHeading2"/>
      </w:pPr>
      <w:r>
        <w:t>Page setup</w:t>
      </w:r>
    </w:p>
    <w:p w14:paraId="6EB4FD7C" w14:textId="77777777" w:rsidR="00990D65" w:rsidRDefault="00990D65" w:rsidP="00A25C6B">
      <w:pPr>
        <w:pStyle w:val="NREMainText"/>
      </w:pPr>
      <w:r>
        <w:t xml:space="preserve">Paper size is A4 with margins of left 20mm, right 20mm, top 25mm, and bottom 25mm, gutter position. While the top sections (title, authors, affiliations and keyword) span the page, the body of the paper is 2 columns, width </w:t>
      </w:r>
      <w:r>
        <w:t>8.0cm, with between column spacing of 1 cm.</w:t>
      </w:r>
      <w:r w:rsidR="000973D9">
        <w:t xml:space="preserve"> There should be NO page numbers in the footer or header.</w:t>
      </w:r>
    </w:p>
    <w:p w14:paraId="306D7EDA" w14:textId="77777777" w:rsidR="00990D65" w:rsidRDefault="00990D65" w:rsidP="00DB4D4C">
      <w:pPr>
        <w:pStyle w:val="NREHeading2"/>
      </w:pPr>
      <w:r>
        <w:t>Text</w:t>
      </w:r>
    </w:p>
    <w:p w14:paraId="73A82DF6" w14:textId="77777777" w:rsidR="00990D65" w:rsidRDefault="00990D65" w:rsidP="008E0578">
      <w:pPr>
        <w:pStyle w:val="NREMainText"/>
      </w:pPr>
      <w:r>
        <w:t xml:space="preserve">All text is Times New Roman, 10 point, </w:t>
      </w:r>
      <w:r w:rsidRPr="00997E5A">
        <w:t>fully justified</w:t>
      </w:r>
      <w:r>
        <w:t xml:space="preserve"> with </w:t>
      </w:r>
      <w:r w:rsidRPr="00997E5A">
        <w:t xml:space="preserve">12 pts between </w:t>
      </w:r>
      <w:r>
        <w:t>paragraphs (built into Main Text style) and headings</w:t>
      </w:r>
      <w:r w:rsidRPr="00997E5A">
        <w:t>.</w:t>
      </w:r>
      <w:r>
        <w:t xml:space="preserve"> </w:t>
      </w:r>
      <w:r w:rsidRPr="005D0257">
        <w:t>Text must flow in two columns</w:t>
      </w:r>
      <w:r>
        <w:t xml:space="preserve"> – there is a 1cm space between columns</w:t>
      </w:r>
      <w:r w:rsidRPr="00997E5A">
        <w:t xml:space="preserve">. </w:t>
      </w:r>
      <w:r>
        <w:t>Because the text is fully justified, only leave ONE space between sentences.</w:t>
      </w:r>
    </w:p>
    <w:p w14:paraId="15F81C1F" w14:textId="77777777" w:rsidR="00990D65" w:rsidRDefault="00990D65" w:rsidP="00DB4D4C">
      <w:pPr>
        <w:pStyle w:val="NREHeading2"/>
      </w:pPr>
      <w:r>
        <w:t>Headings</w:t>
      </w:r>
    </w:p>
    <w:p w14:paraId="6A5B9E83" w14:textId="77777777" w:rsidR="00990D65" w:rsidRDefault="00990D65" w:rsidP="00A25C6B">
      <w:pPr>
        <w:pStyle w:val="NREMainText"/>
      </w:pPr>
      <w:r>
        <w:t>Only 3 levels of heading are permitted – Main section headings (Level 1); secondary headings (Level 2), and Level 3.</w:t>
      </w:r>
    </w:p>
    <w:p w14:paraId="57DCEBD8" w14:textId="77777777" w:rsidR="00990D65" w:rsidRDefault="00990D65" w:rsidP="00A25C6B">
      <w:pPr>
        <w:pStyle w:val="NREMainText"/>
      </w:pPr>
      <w:r>
        <w:t>M</w:t>
      </w:r>
      <w:r w:rsidRPr="005D0257">
        <w:t xml:space="preserve">ain section headings </w:t>
      </w:r>
      <w:r>
        <w:t xml:space="preserve">(Style Section Headings) </w:t>
      </w:r>
      <w:r w:rsidRPr="005D0257">
        <w:t xml:space="preserve">are uppercase, bold (10 </w:t>
      </w:r>
      <w:proofErr w:type="spellStart"/>
      <w:r w:rsidRPr="005D0257">
        <w:t>pt</w:t>
      </w:r>
      <w:proofErr w:type="spellEnd"/>
      <w:r w:rsidRPr="005D0257">
        <w:t>)</w:t>
      </w:r>
      <w:r>
        <w:t>, and numbered</w:t>
      </w:r>
      <w:r w:rsidRPr="005D0257">
        <w:t xml:space="preserve">. </w:t>
      </w:r>
    </w:p>
    <w:p w14:paraId="515098A8" w14:textId="77777777" w:rsidR="00990D65" w:rsidRDefault="00990D65" w:rsidP="00A25C6B">
      <w:pPr>
        <w:pStyle w:val="NREMainText"/>
      </w:pPr>
      <w:r w:rsidRPr="005D0257">
        <w:t>Secondary heading</w:t>
      </w:r>
      <w:r>
        <w:t>s</w:t>
      </w:r>
      <w:r w:rsidRPr="005D0257">
        <w:t xml:space="preserve"> </w:t>
      </w:r>
      <w:r>
        <w:t xml:space="preserve">(Style Heading 2) </w:t>
      </w:r>
      <w:r w:rsidRPr="005D0257">
        <w:t>are Upper and Lower Case, Bold (Title Case)</w:t>
      </w:r>
      <w:r>
        <w:t>, and numbered</w:t>
      </w:r>
      <w:r w:rsidRPr="005D0257">
        <w:t>.</w:t>
      </w:r>
    </w:p>
    <w:p w14:paraId="1BFD410C" w14:textId="77777777" w:rsidR="00990D65" w:rsidRPr="005D0257" w:rsidRDefault="00990D65" w:rsidP="00A25C6B">
      <w:pPr>
        <w:pStyle w:val="NREMainText"/>
      </w:pPr>
      <w:r>
        <w:t>Third level headings (Style Heading 3) are Upper and Lower Case, Bold (Title Case), not numbered.</w:t>
      </w:r>
    </w:p>
    <w:p w14:paraId="5DB51EEE" w14:textId="77777777" w:rsidR="00990D65" w:rsidRDefault="00990D65" w:rsidP="00DB4D4C">
      <w:pPr>
        <w:pStyle w:val="NREHeading2"/>
      </w:pPr>
      <w:r>
        <w:t>Lists</w:t>
      </w:r>
    </w:p>
    <w:p w14:paraId="08708BCC" w14:textId="77777777" w:rsidR="00990D65" w:rsidRDefault="00990D65" w:rsidP="00A25C6B">
      <w:pPr>
        <w:pStyle w:val="NREMainText"/>
      </w:pPr>
      <w:r>
        <w:t>Bulleted (unnumbered) lists are indented 0.63cm with 0 spacing above and below.</w:t>
      </w:r>
    </w:p>
    <w:p w14:paraId="60AFC3D6" w14:textId="77777777" w:rsidR="00990D65" w:rsidRDefault="00990D65" w:rsidP="00796EC2">
      <w:pPr>
        <w:pStyle w:val="NREBulletList"/>
      </w:pPr>
      <w:r>
        <w:t>Bulleted list – line 1</w:t>
      </w:r>
    </w:p>
    <w:p w14:paraId="51F8C175" w14:textId="77777777" w:rsidR="00990D65" w:rsidRDefault="00990D65" w:rsidP="00796EC2">
      <w:pPr>
        <w:pStyle w:val="NREBulletList"/>
      </w:pPr>
      <w:r>
        <w:t>Bulleted list – line 2</w:t>
      </w:r>
    </w:p>
    <w:p w14:paraId="4F2281BD" w14:textId="77777777" w:rsidR="00990D65" w:rsidRDefault="00990D65" w:rsidP="00796EC2">
      <w:pPr>
        <w:pStyle w:val="NREMainText"/>
      </w:pPr>
      <w:r>
        <w:t>Numbered lists have similar formatting to bulleted lists.</w:t>
      </w:r>
    </w:p>
    <w:p w14:paraId="79D82080" w14:textId="77777777" w:rsidR="00990D65" w:rsidRDefault="00990D65" w:rsidP="00796EC2">
      <w:pPr>
        <w:pStyle w:val="NRENumberedList"/>
      </w:pPr>
      <w:proofErr w:type="gramStart"/>
      <w:r>
        <w:t>Numbered  list</w:t>
      </w:r>
      <w:proofErr w:type="gramEnd"/>
      <w:r>
        <w:t xml:space="preserve"> – line 1</w:t>
      </w:r>
    </w:p>
    <w:p w14:paraId="7363BD77" w14:textId="77777777" w:rsidR="00990D65" w:rsidRDefault="00990D65" w:rsidP="00796EC2">
      <w:pPr>
        <w:pStyle w:val="NRENumberedList"/>
      </w:pPr>
      <w:r>
        <w:t>Numbered list – line 2.</w:t>
      </w:r>
    </w:p>
    <w:p w14:paraId="54687EE2" w14:textId="77777777" w:rsidR="00990D65" w:rsidRPr="005D0257" w:rsidRDefault="00990D65" w:rsidP="00DB4D4C">
      <w:pPr>
        <w:pStyle w:val="NREHeading2"/>
      </w:pPr>
      <w:r w:rsidRPr="005D0257">
        <w:t>Equations</w:t>
      </w:r>
    </w:p>
    <w:p w14:paraId="47D8794B" w14:textId="77777777" w:rsidR="00990D65" w:rsidRPr="005D0257" w:rsidRDefault="00990D65" w:rsidP="002E7655">
      <w:pPr>
        <w:pStyle w:val="NREMainText"/>
      </w:pPr>
      <w:r w:rsidRPr="005D0257">
        <w:t>Equations should be numbered consecutively</w:t>
      </w:r>
      <w:r w:rsidR="000973D9">
        <w:t>, and right justified,</w:t>
      </w:r>
      <w:r w:rsidRPr="005D0257">
        <w:t xml:space="preserve"> as they appear in the text with Arabic numerals and should be referred to by their numbers only, e.g. (3). Equations must be typed not hand printed. About 5 mm should be left clear above and below each equation.</w:t>
      </w:r>
      <w:r w:rsidR="000973D9">
        <w:t xml:space="preserve"> </w:t>
      </w:r>
    </w:p>
    <w:p w14:paraId="56B2203D" w14:textId="77777777" w:rsidR="00990D65" w:rsidRPr="005D0257" w:rsidRDefault="00990D65" w:rsidP="00DB4D4C">
      <w:pPr>
        <w:pStyle w:val="NREHeading2"/>
      </w:pPr>
      <w:r w:rsidRPr="005D0257">
        <w:t>Figures and Photographs</w:t>
      </w:r>
    </w:p>
    <w:p w14:paraId="0A8BB6E1" w14:textId="77777777" w:rsidR="00990D65" w:rsidRPr="005D0257" w:rsidRDefault="00990D65" w:rsidP="002E7655">
      <w:pPr>
        <w:pStyle w:val="NREMainText"/>
      </w:pPr>
      <w:r w:rsidRPr="005D0257">
        <w:t>Figures must be of high quality and may be in colour. Figure numbers and captions appear at the foot of the figures. If necessary, figures and captions may straddle both columns. Figures should be numbered consecutively with Arabic numerals, in the order in which reference is made to them in the text, e.g. Figure 1, Figure 2, etc.</w:t>
      </w:r>
    </w:p>
    <w:p w14:paraId="2CF38CBD" w14:textId="77777777" w:rsidR="00990D65" w:rsidRPr="005D0257" w:rsidRDefault="00A3028A" w:rsidP="002E7655">
      <w:pPr>
        <w:pStyle w:val="NREMainText"/>
      </w:pPr>
      <w:r>
        <w:rPr>
          <w:noProof/>
          <w:lang w:val="en-NZ" w:eastAsia="en-NZ"/>
        </w:rPr>
        <w:lastRenderedPageBreak/>
        <w:drawing>
          <wp:inline distT="0" distB="0" distL="0" distR="0" wp14:anchorId="736E1266" wp14:editId="60C4D714">
            <wp:extent cx="2603500" cy="1600200"/>
            <wp:effectExtent l="25400" t="0" r="0" b="0"/>
            <wp:docPr id="1" name="Picture 1"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
                    <pic:cNvPicPr>
                      <a:picLocks noChangeAspect="1" noChangeArrowheads="1"/>
                    </pic:cNvPicPr>
                  </pic:nvPicPr>
                  <pic:blipFill>
                    <a:blip r:embed="rId9"/>
                    <a:srcRect/>
                    <a:stretch>
                      <a:fillRect/>
                    </a:stretch>
                  </pic:blipFill>
                  <pic:spPr bwMode="auto">
                    <a:xfrm>
                      <a:off x="0" y="0"/>
                      <a:ext cx="2603500" cy="1600200"/>
                    </a:xfrm>
                    <a:prstGeom prst="rect">
                      <a:avLst/>
                    </a:prstGeom>
                    <a:noFill/>
                    <a:ln w="9525">
                      <a:noFill/>
                      <a:miter lim="800000"/>
                      <a:headEnd/>
                      <a:tailEnd/>
                    </a:ln>
                  </pic:spPr>
                </pic:pic>
              </a:graphicData>
            </a:graphic>
          </wp:inline>
        </w:drawing>
      </w:r>
    </w:p>
    <w:p w14:paraId="166AEE94" w14:textId="77777777" w:rsidR="00990D65" w:rsidRPr="002E7655" w:rsidRDefault="00990D65" w:rsidP="00A20621">
      <w:pPr>
        <w:pStyle w:val="NRECaption"/>
      </w:pPr>
      <w:r w:rsidRPr="00D904B7">
        <w:rPr>
          <w:b/>
        </w:rPr>
        <w:t>Figure 1</w:t>
      </w:r>
      <w:r w:rsidRPr="002E7655">
        <w:t xml:space="preserve">. 10 </w:t>
      </w:r>
      <w:proofErr w:type="spellStart"/>
      <w:r w:rsidRPr="002E7655">
        <w:t>pt</w:t>
      </w:r>
      <w:proofErr w:type="spellEnd"/>
      <w:r w:rsidRPr="002E7655">
        <w:t xml:space="preserve"> Times New Roman, cent</w:t>
      </w:r>
      <w:r>
        <w:t>red (Style Captions).  The term ‘Figure #’ should be in bold and followed by a full stop.</w:t>
      </w:r>
    </w:p>
    <w:p w14:paraId="1F4F54EC" w14:textId="77777777" w:rsidR="00990D65" w:rsidRPr="005D0257" w:rsidRDefault="00990D65" w:rsidP="002E7655">
      <w:pPr>
        <w:pStyle w:val="NREMainText"/>
      </w:pPr>
      <w:r w:rsidRPr="005D0257">
        <w:t xml:space="preserve">Photographs can also be used in the body of the paper. </w:t>
      </w:r>
    </w:p>
    <w:p w14:paraId="41799B34" w14:textId="77777777" w:rsidR="00990D65" w:rsidRPr="005D0257" w:rsidRDefault="00990D65" w:rsidP="00DB4D4C">
      <w:pPr>
        <w:pStyle w:val="NREHeading2"/>
      </w:pPr>
      <w:r w:rsidRPr="005D0257">
        <w:t>Tables</w:t>
      </w:r>
    </w:p>
    <w:p w14:paraId="7143FFF1" w14:textId="77777777" w:rsidR="00990D65" w:rsidRDefault="00990D65" w:rsidP="002E7655">
      <w:pPr>
        <w:pStyle w:val="NREMainText"/>
      </w:pPr>
      <w:r w:rsidRPr="005D0257">
        <w:t>Tables must be of high quality and may be in colour. Table numbers and captions appear above the table. If necessary, tables and captions may straddle both columns. Tables should be numbered consecutively with Arabic numerals, in the order in which reference is made to them in the text, e.g. Table 1, Table 2, etc.</w:t>
      </w:r>
    </w:p>
    <w:p w14:paraId="58BEA986" w14:textId="77777777" w:rsidR="00990D65" w:rsidRDefault="00990D65" w:rsidP="00DB4D4C">
      <w:pPr>
        <w:pStyle w:val="NREHeading2"/>
      </w:pPr>
      <w:r>
        <w:t>Notation and Units</w:t>
      </w:r>
    </w:p>
    <w:p w14:paraId="257A65F4" w14:textId="77777777" w:rsidR="00990D65" w:rsidRPr="00F87F80" w:rsidRDefault="00990D65" w:rsidP="002E7655">
      <w:pPr>
        <w:pStyle w:val="NREMainText"/>
      </w:pPr>
      <w:r w:rsidRPr="00F87F80">
        <w:t xml:space="preserve">If the paper makes extensive use of symbols or other special nomenclature they should be listed and defined under </w:t>
      </w:r>
      <w:r>
        <w:t>a Section Heading (NOTATION AND UNITS) at the end of the paper before any Appendices</w:t>
      </w:r>
      <w:r w:rsidRPr="00F87F80">
        <w:t>. Otherwise, all symbols are to be defined when first used. All units are to be SI (metric).</w:t>
      </w:r>
      <w:r w:rsidR="00053FEA" w:rsidRPr="00053FEA">
        <w:t xml:space="preserve"> </w:t>
      </w:r>
    </w:p>
    <w:p w14:paraId="63A6072C" w14:textId="77777777" w:rsidR="00990D65" w:rsidRPr="003C3E73" w:rsidRDefault="00990D65">
      <w:pPr>
        <w:rPr>
          <w:lang w:val="en-GB"/>
        </w:rPr>
      </w:pPr>
    </w:p>
    <w:sectPr w:rsidR="00990D65" w:rsidRPr="003C3E73" w:rsidSect="007C7927">
      <w:type w:val="continuous"/>
      <w:pgSz w:w="11907" w:h="16840" w:code="9"/>
      <w:pgMar w:top="1418" w:right="1134" w:bottom="1418" w:left="1134" w:header="737" w:footer="737"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21D95" w14:textId="77777777" w:rsidR="00982343" w:rsidRDefault="00982343">
      <w:r>
        <w:separator/>
      </w:r>
    </w:p>
  </w:endnote>
  <w:endnote w:type="continuationSeparator" w:id="0">
    <w:p w14:paraId="1369BD68" w14:textId="77777777" w:rsidR="00982343" w:rsidRDefault="00982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C8283" w14:textId="77777777" w:rsidR="00990D65" w:rsidRDefault="00A65BA1" w:rsidP="00913AFE">
    <w:pPr>
      <w:pStyle w:val="Footer"/>
      <w:framePr w:wrap="around" w:vAnchor="text" w:hAnchor="margin" w:xAlign="center" w:y="1"/>
      <w:rPr>
        <w:rStyle w:val="PageNumber"/>
      </w:rPr>
    </w:pPr>
    <w:r>
      <w:rPr>
        <w:rStyle w:val="PageNumber"/>
      </w:rPr>
      <w:fldChar w:fldCharType="begin"/>
    </w:r>
    <w:r w:rsidR="00990D65">
      <w:rPr>
        <w:rStyle w:val="PageNumber"/>
      </w:rPr>
      <w:instrText xml:space="preserve">PAGE  </w:instrText>
    </w:r>
    <w:r>
      <w:rPr>
        <w:rStyle w:val="PageNumber"/>
      </w:rPr>
      <w:fldChar w:fldCharType="end"/>
    </w:r>
  </w:p>
  <w:p w14:paraId="74B7B9FF" w14:textId="77777777" w:rsidR="00990D65" w:rsidRDefault="00990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DA5D4" w14:textId="0A548B40" w:rsidR="00CE5825" w:rsidRPr="00CE5825" w:rsidRDefault="00D36DE6">
    <w:pPr>
      <w:pStyle w:val="Footer"/>
      <w:rPr>
        <w:lang w:val="en-NZ"/>
      </w:rPr>
    </w:pPr>
    <w:r>
      <w:rPr>
        <w:lang w:val="en-NZ"/>
      </w:rPr>
      <w:t>CLL</w:t>
    </w:r>
    <w:r w:rsidR="00CE5825">
      <w:rPr>
        <w:lang w:val="en-NZ"/>
      </w:rPr>
      <w:t>01</w:t>
    </w:r>
    <w:r>
      <w:rPr>
        <w:lang w:val="en-NZ"/>
      </w:rPr>
      <w:t xml:space="preserve"> (replace it with your project code and remove this instruction)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94B60" w14:textId="77777777" w:rsidR="00982343" w:rsidRDefault="00982343">
      <w:r>
        <w:separator/>
      </w:r>
    </w:p>
  </w:footnote>
  <w:footnote w:type="continuationSeparator" w:id="0">
    <w:p w14:paraId="749CF6A6" w14:textId="77777777" w:rsidR="00982343" w:rsidRDefault="00982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8C3EC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132968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9C44D5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E781E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CBA7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3044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AA47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A20A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4AE5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440F2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4CA3"/>
    <w:multiLevelType w:val="hybridMultilevel"/>
    <w:tmpl w:val="AF04A3D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195327"/>
    <w:multiLevelType w:val="multilevel"/>
    <w:tmpl w:val="FA402E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9C1240"/>
    <w:multiLevelType w:val="multilevel"/>
    <w:tmpl w:val="F5F68AAA"/>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3" w15:restartNumberingAfterBreak="0">
    <w:nsid w:val="0FE03B77"/>
    <w:multiLevelType w:val="hybridMultilevel"/>
    <w:tmpl w:val="7E922A20"/>
    <w:lvl w:ilvl="0" w:tplc="9B58F878">
      <w:start w:val="1"/>
      <w:numFmt w:val="bullet"/>
      <w:pStyle w:val="NREBulletLis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270E79"/>
    <w:multiLevelType w:val="multilevel"/>
    <w:tmpl w:val="0C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2096476A"/>
    <w:multiLevelType w:val="multilevel"/>
    <w:tmpl w:val="BCA80950"/>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6" w15:restartNumberingAfterBreak="0">
    <w:nsid w:val="37FE4495"/>
    <w:multiLevelType w:val="hybridMultilevel"/>
    <w:tmpl w:val="A9D84B4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CD68FB"/>
    <w:multiLevelType w:val="hybridMultilevel"/>
    <w:tmpl w:val="6CA8FED6"/>
    <w:lvl w:ilvl="0" w:tplc="C4A6A63A">
      <w:start w:val="1"/>
      <w:numFmt w:val="decimal"/>
      <w:pStyle w:val="NRENumberedList"/>
      <w:lvlText w:val="%1."/>
      <w:lvlJc w:val="left"/>
      <w:pPr>
        <w:tabs>
          <w:tab w:val="num" w:pos="1800"/>
        </w:tabs>
        <w:ind w:left="180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2974C4C"/>
    <w:multiLevelType w:val="hybridMultilevel"/>
    <w:tmpl w:val="73A4E1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E46B21"/>
    <w:multiLevelType w:val="hybridMultilevel"/>
    <w:tmpl w:val="647EBB06"/>
    <w:lvl w:ilvl="0" w:tplc="9B58F878">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022583"/>
    <w:multiLevelType w:val="hybridMultilevel"/>
    <w:tmpl w:val="B23ADF9C"/>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5"/>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9"/>
  </w:num>
  <w:num w:numId="23">
    <w:abstractNumId w:val="11"/>
  </w:num>
  <w:num w:numId="24">
    <w:abstractNumId w:val="20"/>
  </w:num>
  <w:num w:numId="25">
    <w:abstractNumId w:val="13"/>
  </w:num>
  <w:num w:numId="26">
    <w:abstractNumId w:val="16"/>
  </w:num>
  <w:num w:numId="27">
    <w:abstractNumId w:val="17"/>
  </w:num>
  <w:num w:numId="28">
    <w:abstractNumId w:val="15"/>
  </w:num>
  <w:num w:numId="29">
    <w:abstractNumId w:val="1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23"/>
    <w:rsid w:val="000349BD"/>
    <w:rsid w:val="000467B0"/>
    <w:rsid w:val="00053FEA"/>
    <w:rsid w:val="00055E50"/>
    <w:rsid w:val="00056ECD"/>
    <w:rsid w:val="00077F64"/>
    <w:rsid w:val="0009281D"/>
    <w:rsid w:val="00096C61"/>
    <w:rsid w:val="000973D9"/>
    <w:rsid w:val="000A216E"/>
    <w:rsid w:val="000A76BD"/>
    <w:rsid w:val="000B08E8"/>
    <w:rsid w:val="000B4246"/>
    <w:rsid w:val="000B6783"/>
    <w:rsid w:val="000C718D"/>
    <w:rsid w:val="000D4F76"/>
    <w:rsid w:val="000E386E"/>
    <w:rsid w:val="00104E20"/>
    <w:rsid w:val="001078A7"/>
    <w:rsid w:val="0013718C"/>
    <w:rsid w:val="001379A5"/>
    <w:rsid w:val="00153830"/>
    <w:rsid w:val="00181468"/>
    <w:rsid w:val="001827B0"/>
    <w:rsid w:val="001A2397"/>
    <w:rsid w:val="001B6B8B"/>
    <w:rsid w:val="001C33D0"/>
    <w:rsid w:val="001C7566"/>
    <w:rsid w:val="001F3C23"/>
    <w:rsid w:val="00205700"/>
    <w:rsid w:val="00207DC2"/>
    <w:rsid w:val="002110C2"/>
    <w:rsid w:val="00231299"/>
    <w:rsid w:val="00237626"/>
    <w:rsid w:val="00237C75"/>
    <w:rsid w:val="00245967"/>
    <w:rsid w:val="0024763B"/>
    <w:rsid w:val="00252991"/>
    <w:rsid w:val="0026462F"/>
    <w:rsid w:val="0027171D"/>
    <w:rsid w:val="00271AC0"/>
    <w:rsid w:val="00281C8A"/>
    <w:rsid w:val="002B4AF2"/>
    <w:rsid w:val="002E25E6"/>
    <w:rsid w:val="002E5B0E"/>
    <w:rsid w:val="002E7655"/>
    <w:rsid w:val="002F2864"/>
    <w:rsid w:val="002F5E5A"/>
    <w:rsid w:val="00305735"/>
    <w:rsid w:val="00306A6E"/>
    <w:rsid w:val="00316975"/>
    <w:rsid w:val="00317381"/>
    <w:rsid w:val="00375886"/>
    <w:rsid w:val="00375998"/>
    <w:rsid w:val="003C3B06"/>
    <w:rsid w:val="003C3E73"/>
    <w:rsid w:val="003E60C3"/>
    <w:rsid w:val="003F1590"/>
    <w:rsid w:val="003F26B3"/>
    <w:rsid w:val="004061A3"/>
    <w:rsid w:val="004110B0"/>
    <w:rsid w:val="004361A5"/>
    <w:rsid w:val="0045453D"/>
    <w:rsid w:val="00476907"/>
    <w:rsid w:val="004772E0"/>
    <w:rsid w:val="00490871"/>
    <w:rsid w:val="004C5D23"/>
    <w:rsid w:val="00556945"/>
    <w:rsid w:val="0056321D"/>
    <w:rsid w:val="00572A0D"/>
    <w:rsid w:val="00576A1D"/>
    <w:rsid w:val="00586A53"/>
    <w:rsid w:val="005A4148"/>
    <w:rsid w:val="005B54F7"/>
    <w:rsid w:val="005C29E9"/>
    <w:rsid w:val="005D0257"/>
    <w:rsid w:val="005F5D0E"/>
    <w:rsid w:val="006057AA"/>
    <w:rsid w:val="00610CA0"/>
    <w:rsid w:val="00641A2E"/>
    <w:rsid w:val="00663435"/>
    <w:rsid w:val="00681277"/>
    <w:rsid w:val="0069346B"/>
    <w:rsid w:val="006A587A"/>
    <w:rsid w:val="006B28CE"/>
    <w:rsid w:val="006C6694"/>
    <w:rsid w:val="006C7086"/>
    <w:rsid w:val="00722187"/>
    <w:rsid w:val="0072705E"/>
    <w:rsid w:val="007606AD"/>
    <w:rsid w:val="00782BFF"/>
    <w:rsid w:val="00784B7D"/>
    <w:rsid w:val="00787DA0"/>
    <w:rsid w:val="00796195"/>
    <w:rsid w:val="00796EC2"/>
    <w:rsid w:val="007A13AA"/>
    <w:rsid w:val="007A437B"/>
    <w:rsid w:val="007C7927"/>
    <w:rsid w:val="008300E3"/>
    <w:rsid w:val="00845350"/>
    <w:rsid w:val="008541AB"/>
    <w:rsid w:val="00856ECB"/>
    <w:rsid w:val="00883009"/>
    <w:rsid w:val="008966A1"/>
    <w:rsid w:val="008A5CD5"/>
    <w:rsid w:val="008D7E45"/>
    <w:rsid w:val="008E0578"/>
    <w:rsid w:val="008E2F96"/>
    <w:rsid w:val="008E4297"/>
    <w:rsid w:val="008E7E0F"/>
    <w:rsid w:val="008F1F0C"/>
    <w:rsid w:val="00913487"/>
    <w:rsid w:val="00913AFE"/>
    <w:rsid w:val="00940960"/>
    <w:rsid w:val="0095469D"/>
    <w:rsid w:val="009548D0"/>
    <w:rsid w:val="00957E62"/>
    <w:rsid w:val="00982343"/>
    <w:rsid w:val="00990D65"/>
    <w:rsid w:val="00997E5A"/>
    <w:rsid w:val="009B5B97"/>
    <w:rsid w:val="009F35BB"/>
    <w:rsid w:val="009F5685"/>
    <w:rsid w:val="00A12399"/>
    <w:rsid w:val="00A20621"/>
    <w:rsid w:val="00A2110B"/>
    <w:rsid w:val="00A25C6B"/>
    <w:rsid w:val="00A3028A"/>
    <w:rsid w:val="00A379D7"/>
    <w:rsid w:val="00A42875"/>
    <w:rsid w:val="00A43D1D"/>
    <w:rsid w:val="00A65BA1"/>
    <w:rsid w:val="00A80310"/>
    <w:rsid w:val="00A91595"/>
    <w:rsid w:val="00AA0E81"/>
    <w:rsid w:val="00AA40AF"/>
    <w:rsid w:val="00AA43FE"/>
    <w:rsid w:val="00AB17A9"/>
    <w:rsid w:val="00AC5978"/>
    <w:rsid w:val="00AE64E5"/>
    <w:rsid w:val="00AF0694"/>
    <w:rsid w:val="00AF624F"/>
    <w:rsid w:val="00B01444"/>
    <w:rsid w:val="00B12FE9"/>
    <w:rsid w:val="00B45C5C"/>
    <w:rsid w:val="00B55C8B"/>
    <w:rsid w:val="00B633D8"/>
    <w:rsid w:val="00B71BDA"/>
    <w:rsid w:val="00B735CA"/>
    <w:rsid w:val="00B843A5"/>
    <w:rsid w:val="00B90CBD"/>
    <w:rsid w:val="00B93127"/>
    <w:rsid w:val="00BB288D"/>
    <w:rsid w:val="00BB4B11"/>
    <w:rsid w:val="00BC4055"/>
    <w:rsid w:val="00BE495F"/>
    <w:rsid w:val="00BF3D1C"/>
    <w:rsid w:val="00BF6F6A"/>
    <w:rsid w:val="00C02B19"/>
    <w:rsid w:val="00C12C83"/>
    <w:rsid w:val="00C13523"/>
    <w:rsid w:val="00C46DCE"/>
    <w:rsid w:val="00C5193C"/>
    <w:rsid w:val="00C631E1"/>
    <w:rsid w:val="00CB4EE4"/>
    <w:rsid w:val="00CE12E5"/>
    <w:rsid w:val="00CE4F06"/>
    <w:rsid w:val="00CE5825"/>
    <w:rsid w:val="00CE7BE7"/>
    <w:rsid w:val="00CF11E5"/>
    <w:rsid w:val="00D01A1A"/>
    <w:rsid w:val="00D143E2"/>
    <w:rsid w:val="00D36DE6"/>
    <w:rsid w:val="00D54C09"/>
    <w:rsid w:val="00D67868"/>
    <w:rsid w:val="00D765E4"/>
    <w:rsid w:val="00D904B7"/>
    <w:rsid w:val="00DA3294"/>
    <w:rsid w:val="00DB4D4C"/>
    <w:rsid w:val="00DE7D66"/>
    <w:rsid w:val="00E4597D"/>
    <w:rsid w:val="00E50301"/>
    <w:rsid w:val="00E52B77"/>
    <w:rsid w:val="00E84CB4"/>
    <w:rsid w:val="00E96DB8"/>
    <w:rsid w:val="00EA3C7D"/>
    <w:rsid w:val="00EB5BCF"/>
    <w:rsid w:val="00EE4081"/>
    <w:rsid w:val="00EE6DC2"/>
    <w:rsid w:val="00F05583"/>
    <w:rsid w:val="00F224A6"/>
    <w:rsid w:val="00F46547"/>
    <w:rsid w:val="00F47BBC"/>
    <w:rsid w:val="00F6529C"/>
    <w:rsid w:val="00F74E5A"/>
    <w:rsid w:val="00F87F80"/>
    <w:rsid w:val="00FA7DFE"/>
    <w:rsid w:val="00FC463A"/>
    <w:rsid w:val="00FD1102"/>
    <w:rsid w:val="00FE7B6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6AE8"/>
  <w15:docId w15:val="{AE0FFE83-DF5E-44A6-972E-0804B0BD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NZ" w:eastAsia="en-N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D4C"/>
    <w:rPr>
      <w:sz w:val="20"/>
      <w:szCs w:val="24"/>
      <w:lang w:val="en-AU" w:eastAsia="en-US"/>
    </w:rPr>
  </w:style>
  <w:style w:type="paragraph" w:styleId="Heading1">
    <w:name w:val="heading 1"/>
    <w:basedOn w:val="Normal"/>
    <w:next w:val="Normal"/>
    <w:link w:val="Heading1Char"/>
    <w:uiPriority w:val="99"/>
    <w:qFormat/>
    <w:rsid w:val="001379A5"/>
    <w:pPr>
      <w:keepNext/>
      <w:numPr>
        <w:numId w:val="2"/>
      </w:numPr>
      <w:spacing w:before="240" w:after="120"/>
      <w:outlineLvl w:val="0"/>
    </w:pPr>
    <w:rPr>
      <w:rFonts w:cs="Arial"/>
      <w:b/>
      <w:bCs/>
      <w:caps/>
      <w:kern w:val="32"/>
      <w:szCs w:val="32"/>
    </w:rPr>
  </w:style>
  <w:style w:type="paragraph" w:styleId="Heading2">
    <w:name w:val="heading 2"/>
    <w:basedOn w:val="Normal"/>
    <w:next w:val="Normal"/>
    <w:link w:val="Heading2Char"/>
    <w:uiPriority w:val="99"/>
    <w:qFormat/>
    <w:rsid w:val="001379A5"/>
    <w:pPr>
      <w:keepNext/>
      <w:numPr>
        <w:ilvl w:val="1"/>
        <w:numId w:val="2"/>
      </w:numPr>
      <w:tabs>
        <w:tab w:val="clear" w:pos="1080"/>
        <w:tab w:val="num" w:pos="720"/>
      </w:tabs>
      <w:spacing w:before="240" w:after="120"/>
      <w:ind w:left="0" w:firstLine="0"/>
      <w:outlineLvl w:val="1"/>
    </w:pPr>
    <w:rPr>
      <w:rFonts w:cs="Arial"/>
      <w:b/>
      <w:bCs/>
      <w:iCs/>
      <w:szCs w:val="28"/>
    </w:rPr>
  </w:style>
  <w:style w:type="paragraph" w:styleId="Heading3">
    <w:name w:val="heading 3"/>
    <w:basedOn w:val="Normal"/>
    <w:next w:val="Normal"/>
    <w:link w:val="Heading3Char"/>
    <w:uiPriority w:val="99"/>
    <w:qFormat/>
    <w:rsid w:val="001379A5"/>
    <w:pPr>
      <w:keepNext/>
      <w:spacing w:before="24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54A"/>
    <w:rPr>
      <w:rFonts w:asciiTheme="majorHAnsi" w:eastAsiaTheme="majorEastAsia" w:hAnsiTheme="majorHAnsi" w:cstheme="majorBidi"/>
      <w:b/>
      <w:bCs/>
      <w:kern w:val="32"/>
      <w:sz w:val="32"/>
      <w:szCs w:val="32"/>
      <w:lang w:val="en-AU" w:eastAsia="en-US"/>
    </w:rPr>
  </w:style>
  <w:style w:type="character" w:customStyle="1" w:styleId="Heading2Char">
    <w:name w:val="Heading 2 Char"/>
    <w:basedOn w:val="DefaultParagraphFont"/>
    <w:link w:val="Heading2"/>
    <w:uiPriority w:val="9"/>
    <w:semiHidden/>
    <w:rsid w:val="00BF254A"/>
    <w:rPr>
      <w:rFonts w:asciiTheme="majorHAnsi" w:eastAsiaTheme="majorEastAsia" w:hAnsiTheme="majorHAnsi" w:cstheme="majorBidi"/>
      <w:b/>
      <w:bCs/>
      <w:i/>
      <w:iCs/>
      <w:sz w:val="28"/>
      <w:szCs w:val="28"/>
      <w:lang w:val="en-AU" w:eastAsia="en-US"/>
    </w:rPr>
  </w:style>
  <w:style w:type="character" w:customStyle="1" w:styleId="Heading3Char">
    <w:name w:val="Heading 3 Char"/>
    <w:basedOn w:val="DefaultParagraphFont"/>
    <w:link w:val="Heading3"/>
    <w:uiPriority w:val="99"/>
    <w:locked/>
    <w:rsid w:val="001379A5"/>
    <w:rPr>
      <w:rFonts w:cs="Arial"/>
      <w:b/>
      <w:bCs/>
      <w:sz w:val="26"/>
      <w:szCs w:val="26"/>
      <w:lang w:val="en-AU" w:eastAsia="en-US" w:bidi="ar-SA"/>
    </w:rPr>
  </w:style>
  <w:style w:type="paragraph" w:customStyle="1" w:styleId="NREKeywords">
    <w:name w:val="NRE Keywords"/>
    <w:basedOn w:val="Normal"/>
    <w:link w:val="NREKeywordsCharChar"/>
    <w:uiPriority w:val="99"/>
    <w:rsid w:val="001379A5"/>
    <w:pPr>
      <w:spacing w:before="240" w:after="240"/>
    </w:pPr>
    <w:rPr>
      <w:i/>
      <w:szCs w:val="20"/>
    </w:rPr>
  </w:style>
  <w:style w:type="character" w:customStyle="1" w:styleId="NREKeywordsCharChar">
    <w:name w:val="NRE Keywords Char Char"/>
    <w:basedOn w:val="DefaultParagraphFont"/>
    <w:link w:val="NREKeywords"/>
    <w:uiPriority w:val="99"/>
    <w:locked/>
    <w:rsid w:val="001379A5"/>
    <w:rPr>
      <w:rFonts w:cs="Times New Roman"/>
      <w:i/>
      <w:lang w:val="en-AU" w:eastAsia="en-US" w:bidi="ar-SA"/>
    </w:rPr>
  </w:style>
  <w:style w:type="paragraph" w:styleId="BalloonText">
    <w:name w:val="Balloon Text"/>
    <w:basedOn w:val="Normal"/>
    <w:link w:val="BalloonTextChar"/>
    <w:uiPriority w:val="99"/>
    <w:semiHidden/>
    <w:rsid w:val="001379A5"/>
    <w:rPr>
      <w:rFonts w:ascii="Tahoma" w:hAnsi="Tahoma" w:cs="Tahoma"/>
      <w:sz w:val="16"/>
      <w:szCs w:val="16"/>
    </w:rPr>
  </w:style>
  <w:style w:type="character" w:customStyle="1" w:styleId="BalloonTextChar">
    <w:name w:val="Balloon Text Char"/>
    <w:basedOn w:val="DefaultParagraphFont"/>
    <w:link w:val="BalloonText"/>
    <w:uiPriority w:val="99"/>
    <w:semiHidden/>
    <w:rsid w:val="00BF254A"/>
    <w:rPr>
      <w:sz w:val="0"/>
      <w:szCs w:val="0"/>
      <w:lang w:val="en-AU" w:eastAsia="en-US"/>
    </w:rPr>
  </w:style>
  <w:style w:type="paragraph" w:customStyle="1" w:styleId="NRESupervisors">
    <w:name w:val="NRE Supervisors"/>
    <w:basedOn w:val="Normal"/>
    <w:link w:val="NRESupervisorsCharChar"/>
    <w:uiPriority w:val="99"/>
    <w:rsid w:val="001379A5"/>
    <w:pPr>
      <w:jc w:val="center"/>
      <w:outlineLvl w:val="0"/>
    </w:pPr>
    <w:rPr>
      <w:rFonts w:cs="Arial"/>
      <w:bCs/>
      <w:kern w:val="28"/>
      <w:szCs w:val="32"/>
    </w:rPr>
  </w:style>
  <w:style w:type="character" w:customStyle="1" w:styleId="NRESupervisorsCharChar">
    <w:name w:val="NRE Supervisors Char Char"/>
    <w:basedOn w:val="DefaultParagraphFont"/>
    <w:link w:val="NRESupervisors"/>
    <w:uiPriority w:val="99"/>
    <w:locked/>
    <w:rsid w:val="001379A5"/>
    <w:rPr>
      <w:rFonts w:cs="Arial"/>
      <w:bCs/>
      <w:kern w:val="28"/>
      <w:sz w:val="32"/>
      <w:szCs w:val="32"/>
      <w:lang w:val="en-AU" w:eastAsia="en-US" w:bidi="ar-SA"/>
    </w:rPr>
  </w:style>
  <w:style w:type="paragraph" w:styleId="Caption">
    <w:name w:val="caption"/>
    <w:basedOn w:val="Normal"/>
    <w:next w:val="Normal"/>
    <w:link w:val="CaptionChar"/>
    <w:uiPriority w:val="99"/>
    <w:qFormat/>
    <w:rsid w:val="001379A5"/>
    <w:pPr>
      <w:spacing w:after="240"/>
      <w:jc w:val="center"/>
    </w:pPr>
    <w:rPr>
      <w:bCs/>
      <w:szCs w:val="20"/>
    </w:rPr>
  </w:style>
  <w:style w:type="character" w:customStyle="1" w:styleId="CaptionChar">
    <w:name w:val="Caption Char"/>
    <w:basedOn w:val="DefaultParagraphFont"/>
    <w:link w:val="Caption"/>
    <w:uiPriority w:val="99"/>
    <w:locked/>
    <w:rsid w:val="001379A5"/>
    <w:rPr>
      <w:rFonts w:cs="Times New Roman"/>
      <w:bCs/>
      <w:lang w:val="en-AU" w:eastAsia="en-US" w:bidi="ar-SA"/>
    </w:rPr>
  </w:style>
  <w:style w:type="character" w:styleId="Hyperlink">
    <w:name w:val="Hyperlink"/>
    <w:basedOn w:val="DefaultParagraphFont"/>
    <w:uiPriority w:val="99"/>
    <w:rsid w:val="001379A5"/>
    <w:rPr>
      <w:rFonts w:cs="Times New Roman"/>
      <w:color w:val="0000FF"/>
      <w:u w:val="single"/>
    </w:rPr>
  </w:style>
  <w:style w:type="character" w:styleId="CommentReference">
    <w:name w:val="annotation reference"/>
    <w:basedOn w:val="DefaultParagraphFont"/>
    <w:uiPriority w:val="99"/>
    <w:semiHidden/>
    <w:rsid w:val="00BB4B11"/>
    <w:rPr>
      <w:rFonts w:cs="Times New Roman"/>
      <w:sz w:val="16"/>
      <w:szCs w:val="16"/>
    </w:rPr>
  </w:style>
  <w:style w:type="paragraph" w:styleId="CommentText">
    <w:name w:val="annotation text"/>
    <w:basedOn w:val="Normal"/>
    <w:link w:val="CommentTextChar"/>
    <w:uiPriority w:val="99"/>
    <w:semiHidden/>
    <w:rsid w:val="00BB4B11"/>
    <w:rPr>
      <w:szCs w:val="20"/>
    </w:rPr>
  </w:style>
  <w:style w:type="character" w:customStyle="1" w:styleId="CommentTextChar">
    <w:name w:val="Comment Text Char"/>
    <w:basedOn w:val="DefaultParagraphFont"/>
    <w:link w:val="CommentText"/>
    <w:uiPriority w:val="99"/>
    <w:semiHidden/>
    <w:rsid w:val="00BF254A"/>
    <w:rPr>
      <w:sz w:val="20"/>
      <w:szCs w:val="20"/>
      <w:lang w:val="en-AU" w:eastAsia="en-US"/>
    </w:rPr>
  </w:style>
  <w:style w:type="paragraph" w:styleId="Footer">
    <w:name w:val="footer"/>
    <w:basedOn w:val="Normal"/>
    <w:link w:val="FooterChar"/>
    <w:uiPriority w:val="99"/>
    <w:rsid w:val="001C33D0"/>
    <w:pPr>
      <w:tabs>
        <w:tab w:val="center" w:pos="4153"/>
        <w:tab w:val="right" w:pos="8306"/>
      </w:tabs>
    </w:pPr>
  </w:style>
  <w:style w:type="character" w:customStyle="1" w:styleId="FooterChar">
    <w:name w:val="Footer Char"/>
    <w:basedOn w:val="DefaultParagraphFont"/>
    <w:link w:val="Footer"/>
    <w:uiPriority w:val="99"/>
    <w:semiHidden/>
    <w:rsid w:val="00BF254A"/>
    <w:rPr>
      <w:sz w:val="20"/>
      <w:szCs w:val="24"/>
      <w:lang w:val="en-AU" w:eastAsia="en-US"/>
    </w:rPr>
  </w:style>
  <w:style w:type="paragraph" w:customStyle="1" w:styleId="NREAuthorNames">
    <w:name w:val="NRE Author Names"/>
    <w:basedOn w:val="Normal"/>
    <w:link w:val="NREAuthorNamesCharChar"/>
    <w:uiPriority w:val="99"/>
    <w:rsid w:val="001379A5"/>
    <w:pPr>
      <w:spacing w:before="240" w:after="240"/>
      <w:jc w:val="center"/>
    </w:pPr>
    <w:rPr>
      <w:b/>
    </w:rPr>
  </w:style>
  <w:style w:type="character" w:customStyle="1" w:styleId="NREAuthorNamesCharChar">
    <w:name w:val="NRE Author Names Char Char"/>
    <w:basedOn w:val="DefaultParagraphFont"/>
    <w:link w:val="NREAuthorNames"/>
    <w:uiPriority w:val="99"/>
    <w:locked/>
    <w:rsid w:val="001C7566"/>
    <w:rPr>
      <w:rFonts w:cs="Times New Roman"/>
      <w:b/>
      <w:sz w:val="24"/>
      <w:szCs w:val="24"/>
      <w:lang w:val="en-AU" w:eastAsia="en-US" w:bidi="ar-SA"/>
    </w:rPr>
  </w:style>
  <w:style w:type="paragraph" w:customStyle="1" w:styleId="NREReferences">
    <w:name w:val="NRE References"/>
    <w:basedOn w:val="Normal"/>
    <w:uiPriority w:val="99"/>
    <w:rsid w:val="001379A5"/>
    <w:pPr>
      <w:spacing w:before="240" w:after="240"/>
      <w:ind w:left="567" w:hanging="567"/>
      <w:jc w:val="both"/>
    </w:pPr>
    <w:rPr>
      <w:rFonts w:ascii="Times" w:hAnsi="Times"/>
    </w:rPr>
  </w:style>
  <w:style w:type="paragraph" w:styleId="CommentSubject">
    <w:name w:val="annotation subject"/>
    <w:basedOn w:val="CommentText"/>
    <w:next w:val="CommentText"/>
    <w:link w:val="CommentSubjectChar"/>
    <w:uiPriority w:val="99"/>
    <w:semiHidden/>
    <w:rsid w:val="00784B7D"/>
    <w:rPr>
      <w:b/>
      <w:bCs/>
    </w:rPr>
  </w:style>
  <w:style w:type="character" w:customStyle="1" w:styleId="CommentSubjectChar">
    <w:name w:val="Comment Subject Char"/>
    <w:basedOn w:val="CommentTextChar"/>
    <w:link w:val="CommentSubject"/>
    <w:uiPriority w:val="99"/>
    <w:semiHidden/>
    <w:rsid w:val="00BF254A"/>
    <w:rPr>
      <w:b/>
      <w:bCs/>
      <w:sz w:val="20"/>
      <w:szCs w:val="20"/>
      <w:lang w:val="en-AU" w:eastAsia="en-US"/>
    </w:rPr>
  </w:style>
  <w:style w:type="paragraph" w:customStyle="1" w:styleId="NREPaperTitle">
    <w:name w:val="NRE Paper Title"/>
    <w:basedOn w:val="Normal"/>
    <w:uiPriority w:val="99"/>
    <w:rsid w:val="001379A5"/>
    <w:pPr>
      <w:jc w:val="center"/>
      <w:outlineLvl w:val="0"/>
    </w:pPr>
    <w:rPr>
      <w:b/>
      <w:bCs/>
      <w:kern w:val="28"/>
      <w:sz w:val="36"/>
      <w:szCs w:val="20"/>
    </w:rPr>
  </w:style>
  <w:style w:type="paragraph" w:customStyle="1" w:styleId="NREHeadingNoNumbering">
    <w:name w:val="NRE Heading No Numbering"/>
    <w:basedOn w:val="Normal"/>
    <w:next w:val="NREMainText"/>
    <w:uiPriority w:val="99"/>
    <w:rsid w:val="001C7566"/>
    <w:pPr>
      <w:spacing w:after="240"/>
      <w:jc w:val="both"/>
    </w:pPr>
    <w:rPr>
      <w:b/>
      <w:bCs/>
      <w:caps/>
    </w:rPr>
  </w:style>
  <w:style w:type="paragraph" w:customStyle="1" w:styleId="NREMainText">
    <w:name w:val="NRE Main Text"/>
    <w:basedOn w:val="Normal"/>
    <w:link w:val="NREMainTextCharChar"/>
    <w:uiPriority w:val="99"/>
    <w:rsid w:val="001379A5"/>
    <w:pPr>
      <w:spacing w:before="240" w:after="240"/>
      <w:jc w:val="both"/>
    </w:pPr>
    <w:rPr>
      <w:szCs w:val="20"/>
    </w:rPr>
  </w:style>
  <w:style w:type="character" w:customStyle="1" w:styleId="NREMainTextCharChar">
    <w:name w:val="NRE Main Text Char Char"/>
    <w:basedOn w:val="DefaultParagraphFont"/>
    <w:link w:val="NREMainText"/>
    <w:uiPriority w:val="99"/>
    <w:locked/>
    <w:rsid w:val="002E7655"/>
    <w:rPr>
      <w:rFonts w:cs="Times New Roman"/>
      <w:lang w:val="en-AU" w:eastAsia="en-US" w:bidi="ar-SA"/>
    </w:rPr>
  </w:style>
  <w:style w:type="character" w:customStyle="1" w:styleId="NREKeywordsTitleCharChar">
    <w:name w:val="NRE Keywords Title Char Char"/>
    <w:basedOn w:val="NREKeywordsCharChar"/>
    <w:link w:val="NREKeywordsTitle"/>
    <w:uiPriority w:val="99"/>
    <w:locked/>
    <w:rsid w:val="001379A5"/>
    <w:rPr>
      <w:rFonts w:cs="Times New Roman"/>
      <w:b/>
      <w:i/>
      <w:lang w:val="en-AU" w:eastAsia="en-US" w:bidi="ar-SA"/>
    </w:rPr>
  </w:style>
  <w:style w:type="paragraph" w:customStyle="1" w:styleId="NREKeywordsTitle">
    <w:name w:val="NRE Keywords Title"/>
    <w:basedOn w:val="NREKeywords"/>
    <w:link w:val="NREKeywordsTitleCharChar"/>
    <w:uiPriority w:val="99"/>
    <w:rsid w:val="001379A5"/>
    <w:rPr>
      <w:b/>
    </w:rPr>
  </w:style>
  <w:style w:type="paragraph" w:customStyle="1" w:styleId="NRESectionHeadings">
    <w:name w:val="NRE Section Headings"/>
    <w:basedOn w:val="Heading1"/>
    <w:uiPriority w:val="99"/>
    <w:rsid w:val="001379A5"/>
    <w:pPr>
      <w:spacing w:after="240"/>
    </w:pPr>
    <w:rPr>
      <w:rFonts w:cs="Times New Roman"/>
      <w:szCs w:val="20"/>
    </w:rPr>
  </w:style>
  <w:style w:type="character" w:styleId="PageNumber">
    <w:name w:val="page number"/>
    <w:basedOn w:val="DefaultParagraphFont"/>
    <w:uiPriority w:val="99"/>
    <w:rsid w:val="001C33D0"/>
    <w:rPr>
      <w:rFonts w:cs="Times New Roman"/>
    </w:rPr>
  </w:style>
  <w:style w:type="paragraph" w:customStyle="1" w:styleId="NRECaption">
    <w:name w:val="NRE Caption"/>
    <w:basedOn w:val="Caption"/>
    <w:next w:val="NREMainText"/>
    <w:link w:val="NRECaptionCharChar"/>
    <w:uiPriority w:val="99"/>
    <w:rsid w:val="001379A5"/>
    <w:pPr>
      <w:spacing w:before="240" w:after="0"/>
    </w:pPr>
  </w:style>
  <w:style w:type="character" w:customStyle="1" w:styleId="NRECaptionCharChar">
    <w:name w:val="NRE Caption Char Char"/>
    <w:basedOn w:val="CaptionChar"/>
    <w:link w:val="NRECaption"/>
    <w:uiPriority w:val="99"/>
    <w:locked/>
    <w:rsid w:val="001379A5"/>
    <w:rPr>
      <w:rFonts w:cs="Times New Roman"/>
      <w:bCs/>
      <w:lang w:val="en-AU" w:eastAsia="en-US" w:bidi="ar-SA"/>
    </w:rPr>
  </w:style>
  <w:style w:type="paragraph" w:customStyle="1" w:styleId="NREHeading2">
    <w:name w:val="NRE Heading 2"/>
    <w:basedOn w:val="Heading2"/>
    <w:next w:val="NREMainText"/>
    <w:link w:val="NREHeading2CharChar"/>
    <w:autoRedefine/>
    <w:uiPriority w:val="99"/>
    <w:rsid w:val="00DB4D4C"/>
    <w:pPr>
      <w:tabs>
        <w:tab w:val="left" w:pos="567"/>
        <w:tab w:val="left" w:pos="720"/>
        <w:tab w:val="num" w:pos="1080"/>
      </w:tabs>
      <w:spacing w:after="240"/>
      <w:ind w:left="431" w:hanging="431"/>
    </w:pPr>
    <w:rPr>
      <w:rFonts w:cs="Times New Roman"/>
      <w:iCs w:val="0"/>
      <w:szCs w:val="20"/>
    </w:rPr>
  </w:style>
  <w:style w:type="character" w:customStyle="1" w:styleId="NREHeading2CharChar">
    <w:name w:val="NRE Heading 2 Char Char"/>
    <w:basedOn w:val="DefaultParagraphFont"/>
    <w:link w:val="NREHeading2"/>
    <w:uiPriority w:val="99"/>
    <w:locked/>
    <w:rsid w:val="00DB4D4C"/>
    <w:rPr>
      <w:b/>
      <w:bCs/>
      <w:sz w:val="20"/>
      <w:szCs w:val="20"/>
      <w:lang w:val="en-AU" w:eastAsia="en-US"/>
    </w:rPr>
  </w:style>
  <w:style w:type="paragraph" w:customStyle="1" w:styleId="NREHeading3">
    <w:name w:val="NRE Heading 3"/>
    <w:basedOn w:val="Normal"/>
    <w:next w:val="NREMainText"/>
    <w:link w:val="NREHeading3CharChar"/>
    <w:uiPriority w:val="99"/>
    <w:rsid w:val="00207DC2"/>
    <w:pPr>
      <w:keepNext/>
      <w:tabs>
        <w:tab w:val="left" w:pos="720"/>
      </w:tabs>
      <w:spacing w:before="240"/>
      <w:outlineLvl w:val="1"/>
    </w:pPr>
    <w:rPr>
      <w:b/>
      <w:bCs/>
      <w:szCs w:val="20"/>
    </w:rPr>
  </w:style>
  <w:style w:type="character" w:customStyle="1" w:styleId="NREHeading3CharChar">
    <w:name w:val="NRE Heading 3 Char Char"/>
    <w:basedOn w:val="DefaultParagraphFont"/>
    <w:link w:val="NREHeading3"/>
    <w:uiPriority w:val="99"/>
    <w:locked/>
    <w:rsid w:val="00207DC2"/>
    <w:rPr>
      <w:rFonts w:cs="Times New Roman"/>
      <w:b/>
      <w:bCs/>
      <w:lang w:val="en-AU" w:eastAsia="en-US" w:bidi="ar-SA"/>
    </w:rPr>
  </w:style>
  <w:style w:type="paragraph" w:styleId="TableofFigures">
    <w:name w:val="table of figures"/>
    <w:basedOn w:val="Normal"/>
    <w:next w:val="Normal"/>
    <w:uiPriority w:val="99"/>
    <w:semiHidden/>
    <w:rsid w:val="001379A5"/>
  </w:style>
  <w:style w:type="character" w:customStyle="1" w:styleId="NREReferencesItalic">
    <w:name w:val="NRE References + Italic"/>
    <w:basedOn w:val="DefaultParagraphFont"/>
    <w:uiPriority w:val="99"/>
    <w:rsid w:val="001379A5"/>
    <w:rPr>
      <w:rFonts w:cs="Times New Roman"/>
      <w:i/>
    </w:rPr>
  </w:style>
  <w:style w:type="paragraph" w:customStyle="1" w:styleId="NREBulletList">
    <w:name w:val="NRE Bullet List"/>
    <w:basedOn w:val="NREMainText"/>
    <w:uiPriority w:val="99"/>
    <w:rsid w:val="00796EC2"/>
    <w:pPr>
      <w:numPr>
        <w:numId w:val="25"/>
      </w:numPr>
      <w:spacing w:before="0" w:after="0"/>
    </w:pPr>
  </w:style>
  <w:style w:type="paragraph" w:customStyle="1" w:styleId="NRENumberedList">
    <w:name w:val="NRE Numbered List"/>
    <w:basedOn w:val="NREBulletList"/>
    <w:next w:val="NREMainText"/>
    <w:uiPriority w:val="99"/>
    <w:rsid w:val="00796EC2"/>
    <w:pPr>
      <w:numPr>
        <w:numId w:val="27"/>
      </w:numPr>
      <w:tabs>
        <w:tab w:val="clear" w:pos="1800"/>
        <w:tab w:val="left" w:pos="720"/>
      </w:tabs>
      <w:ind w:left="714" w:hanging="357"/>
    </w:pPr>
  </w:style>
  <w:style w:type="paragraph" w:styleId="Header">
    <w:name w:val="header"/>
    <w:basedOn w:val="Normal"/>
    <w:link w:val="HeaderChar"/>
    <w:uiPriority w:val="99"/>
    <w:unhideWhenUsed/>
    <w:rsid w:val="000973D9"/>
    <w:pPr>
      <w:tabs>
        <w:tab w:val="center" w:pos="4320"/>
        <w:tab w:val="right" w:pos="8640"/>
      </w:tabs>
    </w:pPr>
  </w:style>
  <w:style w:type="character" w:customStyle="1" w:styleId="HeaderChar">
    <w:name w:val="Header Char"/>
    <w:basedOn w:val="DefaultParagraphFont"/>
    <w:link w:val="Header"/>
    <w:uiPriority w:val="99"/>
    <w:rsid w:val="000973D9"/>
    <w:rPr>
      <w:sz w:val="20"/>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CSIRO%20-%20MODSIM07\MODSIM%20-%20Example%20Paper%20with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MODSIM - Example Paper withStyles.dot</Template>
  <TotalTime>114</TotalTime>
  <Pages>3</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Instructions to Authors and Presenters</vt:lpstr>
    </vt:vector>
  </TitlesOfParts>
  <Company>MSSANZ</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Authors and Presenters</dc:title>
  <dc:subject/>
  <dc:creator>MSSANZ</dc:creator>
  <cp:keywords/>
  <dc:description/>
  <cp:lastModifiedBy>Chin-Long Lee</cp:lastModifiedBy>
  <cp:revision>7</cp:revision>
  <cp:lastPrinted>2010-05-18T22:46:00Z</cp:lastPrinted>
  <dcterms:created xsi:type="dcterms:W3CDTF">2020-03-18T21:49:00Z</dcterms:created>
  <dcterms:modified xsi:type="dcterms:W3CDTF">2020-05-11T00:11:00Z</dcterms:modified>
</cp:coreProperties>
</file>